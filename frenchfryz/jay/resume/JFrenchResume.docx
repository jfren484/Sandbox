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0A8" w:rsidRPr="00EF6605" w:rsidRDefault="007470A8" w:rsidP="00877D9E">
      <w:pPr>
        <w:pStyle w:val="Address1"/>
        <w:framePr w:w="1555" w:wrap="notBeside" w:x="9217" w:y="1153"/>
        <w:rPr>
          <w:rFonts w:ascii="Garamond" w:hAnsi="Garamond"/>
        </w:rPr>
      </w:pPr>
      <w:r w:rsidRPr="00EF6605">
        <w:rPr>
          <w:rFonts w:ascii="Garamond" w:hAnsi="Garamond"/>
        </w:rPr>
        <w:t>Home Address:</w:t>
      </w:r>
    </w:p>
    <w:p w:rsidR="007470A8" w:rsidRPr="00EF6605" w:rsidRDefault="00FC0C03" w:rsidP="00877D9E">
      <w:pPr>
        <w:pStyle w:val="Address1"/>
        <w:framePr w:w="1555" w:wrap="notBeside" w:x="9217" w:y="1153"/>
        <w:rPr>
          <w:rFonts w:ascii="Garamond" w:hAnsi="Garamond"/>
        </w:rPr>
      </w:pPr>
      <w:smartTag w:uri="urn:schemas-microsoft-com:office:smarttags" w:element="Street">
        <w:smartTag w:uri="urn:schemas-microsoft-com:office:smarttags" w:element="address">
          <w:r w:rsidRPr="00EF6605">
            <w:rPr>
              <w:rFonts w:ascii="Garamond" w:hAnsi="Garamond"/>
            </w:rPr>
            <w:t>8616</w:t>
          </w:r>
          <w:r w:rsidR="0093572B" w:rsidRPr="00EF6605">
            <w:rPr>
              <w:rFonts w:ascii="Garamond" w:hAnsi="Garamond"/>
            </w:rPr>
            <w:t xml:space="preserve"> </w:t>
          </w:r>
          <w:r w:rsidRPr="00EF6605">
            <w:rPr>
              <w:rFonts w:ascii="Garamond" w:hAnsi="Garamond"/>
            </w:rPr>
            <w:t>40</w:t>
          </w:r>
          <w:r w:rsidR="0093572B" w:rsidRPr="00EF6605">
            <w:rPr>
              <w:rFonts w:ascii="Garamond" w:hAnsi="Garamond"/>
              <w:vertAlign w:val="superscript"/>
            </w:rPr>
            <w:t>th</w:t>
          </w:r>
          <w:r w:rsidR="0093572B" w:rsidRPr="00EF6605">
            <w:rPr>
              <w:rFonts w:ascii="Garamond" w:hAnsi="Garamond"/>
            </w:rPr>
            <w:t xml:space="preserve"> </w:t>
          </w:r>
          <w:r w:rsidR="007470A8" w:rsidRPr="00EF6605">
            <w:rPr>
              <w:rFonts w:ascii="Garamond" w:hAnsi="Garamond"/>
            </w:rPr>
            <w:t>Ave. N</w:t>
          </w:r>
        </w:smartTag>
      </w:smartTag>
    </w:p>
    <w:p w:rsidR="007470A8" w:rsidRPr="00EF6605" w:rsidRDefault="00FC0C03" w:rsidP="00877D9E">
      <w:pPr>
        <w:pStyle w:val="Address1"/>
        <w:framePr w:w="1555" w:wrap="notBeside" w:x="9217" w:y="1153"/>
        <w:rPr>
          <w:rFonts w:ascii="Garamond" w:hAnsi="Garamond"/>
        </w:rPr>
      </w:pP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New Hope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  <w:r w:rsidRPr="00EF6605">
          <w:rPr>
            <w:rFonts w:ascii="Garamond" w:hAnsi="Garamond"/>
          </w:rPr>
          <w:t xml:space="preserve">  </w:t>
        </w:r>
        <w:smartTag w:uri="urn:schemas-microsoft-com:office:smarttags" w:element="PostalCode">
          <w:r w:rsidRPr="00EF6605">
            <w:rPr>
              <w:rFonts w:ascii="Garamond" w:hAnsi="Garamond"/>
            </w:rPr>
            <w:t>55427</w:t>
          </w:r>
        </w:smartTag>
      </w:smartTag>
    </w:p>
    <w:p w:rsidR="007470A8" w:rsidRPr="00EF6605" w:rsidRDefault="0093572B" w:rsidP="00877D9E">
      <w:pPr>
        <w:pStyle w:val="Address1"/>
        <w:framePr w:w="1555" w:wrap="notBeside" w:x="9217" w:y="1153"/>
        <w:rPr>
          <w:rFonts w:ascii="Garamond" w:hAnsi="Garamond"/>
        </w:rPr>
      </w:pPr>
      <w:r w:rsidRPr="00EF6605">
        <w:rPr>
          <w:rFonts w:ascii="Garamond" w:hAnsi="Garamond"/>
        </w:rPr>
        <w:t>jay</w:t>
      </w:r>
      <w:r w:rsidR="007470A8" w:rsidRPr="00EF6605">
        <w:rPr>
          <w:rFonts w:ascii="Garamond" w:hAnsi="Garamond"/>
        </w:rPr>
        <w:t>@</w:t>
      </w:r>
      <w:r w:rsidRPr="00EF6605">
        <w:rPr>
          <w:rFonts w:ascii="Garamond" w:hAnsi="Garamond"/>
        </w:rPr>
        <w:t>frenchfryz</w:t>
      </w:r>
      <w:r w:rsidR="007470A8" w:rsidRPr="00EF6605">
        <w:rPr>
          <w:rFonts w:ascii="Garamond" w:hAnsi="Garamond"/>
        </w:rPr>
        <w:t>.com</w:t>
      </w:r>
    </w:p>
    <w:p w:rsidR="007470A8" w:rsidRPr="00EF6605" w:rsidRDefault="007470A8" w:rsidP="00877D9E">
      <w:pPr>
        <w:pStyle w:val="Name"/>
        <w:spacing w:after="360"/>
        <w:ind w:left="-1440"/>
        <w:rPr>
          <w:rFonts w:ascii="Garamond" w:hAnsi="Garamond"/>
          <w:b/>
        </w:rPr>
      </w:pPr>
      <w:r w:rsidRPr="00EF6605">
        <w:rPr>
          <w:rFonts w:ascii="Garamond" w:hAnsi="Garamond"/>
          <w:b/>
        </w:rPr>
        <w:t>Jay A. French</w:t>
      </w:r>
    </w:p>
    <w:p w:rsidR="007470A8" w:rsidRPr="00EF6605" w:rsidRDefault="007470A8" w:rsidP="00E126F9">
      <w:pPr>
        <w:pStyle w:val="SectionTitle"/>
        <w:framePr w:w="965" w:wrap="around" w:x="1441"/>
        <w:rPr>
          <w:rFonts w:ascii="Garamond" w:hAnsi="Garamond"/>
        </w:rPr>
      </w:pPr>
      <w:r w:rsidRPr="00EF6605">
        <w:rPr>
          <w:rFonts w:ascii="Garamond" w:hAnsi="Garamond"/>
          <w:b/>
        </w:rPr>
        <w:t>Experience</w:t>
      </w:r>
    </w:p>
    <w:p w:rsidR="00844E5B" w:rsidRPr="00EF6605" w:rsidRDefault="007D5490" w:rsidP="00844E5B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>
        <w:rPr>
          <w:rFonts w:ascii="Garamond" w:hAnsi="Garamond"/>
          <w:b/>
        </w:rPr>
        <w:t>February</w:t>
      </w:r>
      <w:r w:rsidR="00844E5B" w:rsidRPr="00EF6605">
        <w:rPr>
          <w:rFonts w:ascii="Garamond" w:hAnsi="Garamond"/>
          <w:b/>
        </w:rPr>
        <w:t xml:space="preserve"> 201</w:t>
      </w:r>
      <w:r>
        <w:rPr>
          <w:rFonts w:ascii="Garamond" w:hAnsi="Garamond"/>
          <w:b/>
        </w:rPr>
        <w:t>6</w:t>
      </w:r>
      <w:r w:rsidR="00844E5B" w:rsidRPr="00EF6605">
        <w:rPr>
          <w:rFonts w:ascii="Garamond" w:hAnsi="Garamond"/>
          <w:b/>
        </w:rPr>
        <w:t>-</w:t>
      </w:r>
      <w:r>
        <w:rPr>
          <w:rFonts w:ascii="Garamond" w:hAnsi="Garamond"/>
          <w:b/>
        </w:rPr>
        <w:t>Present</w:t>
      </w:r>
      <w:r w:rsidR="00844E5B" w:rsidRPr="00EF6605">
        <w:rPr>
          <w:rFonts w:ascii="Garamond" w:hAnsi="Garamond"/>
        </w:rPr>
        <w:tab/>
      </w:r>
      <w:proofErr w:type="spellStart"/>
      <w:r>
        <w:rPr>
          <w:rFonts w:ascii="Garamond" w:hAnsi="Garamond"/>
          <w:b/>
        </w:rPr>
        <w:t>Healthland</w:t>
      </w:r>
      <w:proofErr w:type="spellEnd"/>
      <w:r w:rsidR="00844E5B" w:rsidRPr="00EF6605">
        <w:rPr>
          <w:rFonts w:ascii="Garamond" w:hAnsi="Garamond"/>
        </w:rPr>
        <w:tab/>
      </w:r>
      <w:r>
        <w:rPr>
          <w:rFonts w:ascii="Garamond" w:hAnsi="Garamond"/>
        </w:rPr>
        <w:t>St. Louis Park</w:t>
      </w:r>
      <w:r w:rsidR="00844E5B">
        <w:rPr>
          <w:rFonts w:ascii="Garamond" w:hAnsi="Garamond"/>
        </w:rPr>
        <w:t xml:space="preserve">, </w:t>
      </w:r>
      <w:r>
        <w:rPr>
          <w:rFonts w:ascii="Garamond" w:hAnsi="Garamond"/>
        </w:rPr>
        <w:t>MN</w:t>
      </w:r>
    </w:p>
    <w:p w:rsidR="00844E5B" w:rsidRPr="00EF6605" w:rsidRDefault="000433AB" w:rsidP="00844E5B">
      <w:pPr>
        <w:pStyle w:val="JobTitle"/>
        <w:tabs>
          <w:tab w:val="right" w:pos="6480"/>
        </w:tabs>
        <w:rPr>
          <w:rFonts w:ascii="Garamond" w:hAnsi="Garamond"/>
        </w:rPr>
      </w:pPr>
      <w:bookmarkStart w:id="0" w:name="_GoBack"/>
      <w:r>
        <w:rPr>
          <w:rFonts w:ascii="Garamond" w:hAnsi="Garamond"/>
        </w:rPr>
        <w:t>Contract-to-hire, Full-Time 08/2016</w:t>
      </w:r>
    </w:p>
    <w:bookmarkEnd w:id="0"/>
    <w:p w:rsidR="00844E5B" w:rsidRDefault="007D5490" w:rsidP="00844E5B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>Full-stack development, using SQL Server and ASP.NET Web API for the back-end, and AngularJS on the front-end.</w:t>
      </w:r>
    </w:p>
    <w:p w:rsidR="00844E5B" w:rsidRDefault="007D5490" w:rsidP="00844E5B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 xml:space="preserve">Used </w:t>
      </w:r>
      <w:proofErr w:type="spellStart"/>
      <w:r>
        <w:rPr>
          <w:rFonts w:ascii="Garamond" w:hAnsi="Garamond"/>
        </w:rPr>
        <w:t>Git</w:t>
      </w:r>
      <w:proofErr w:type="spellEnd"/>
      <w:r>
        <w:rPr>
          <w:rFonts w:ascii="Garamond" w:hAnsi="Garamond"/>
        </w:rPr>
        <w:t>, Jira, and Crucible for development processes.</w:t>
      </w:r>
    </w:p>
    <w:p w:rsidR="007D5490" w:rsidRPr="00EF6605" w:rsidRDefault="007D5490" w:rsidP="007D5490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>
        <w:rPr>
          <w:rFonts w:ascii="Garamond" w:hAnsi="Garamond"/>
          <w:b/>
        </w:rPr>
        <w:t>June</w:t>
      </w:r>
      <w:r w:rsidRPr="00EF6605">
        <w:rPr>
          <w:rFonts w:ascii="Garamond" w:hAnsi="Garamond"/>
          <w:b/>
        </w:rPr>
        <w:t xml:space="preserve"> 201</w:t>
      </w:r>
      <w:r>
        <w:rPr>
          <w:rFonts w:ascii="Garamond" w:hAnsi="Garamond"/>
          <w:b/>
        </w:rPr>
        <w:t>5</w:t>
      </w:r>
      <w:r w:rsidRPr="00EF6605">
        <w:rPr>
          <w:rFonts w:ascii="Garamond" w:hAnsi="Garamond"/>
          <w:b/>
        </w:rPr>
        <w:t>-</w:t>
      </w:r>
      <w:r>
        <w:rPr>
          <w:rFonts w:ascii="Garamond" w:hAnsi="Garamond"/>
          <w:b/>
        </w:rPr>
        <w:t>January 2016</w:t>
      </w:r>
      <w:r w:rsidRPr="00EF6605">
        <w:rPr>
          <w:rFonts w:ascii="Garamond" w:hAnsi="Garamond"/>
        </w:rPr>
        <w:tab/>
      </w:r>
      <w:proofErr w:type="spellStart"/>
      <w:r>
        <w:rPr>
          <w:rFonts w:ascii="Garamond" w:hAnsi="Garamond"/>
          <w:b/>
        </w:rPr>
        <w:t>RxAnte</w:t>
      </w:r>
      <w:proofErr w:type="spellEnd"/>
      <w:r>
        <w:rPr>
          <w:rFonts w:ascii="Garamond" w:hAnsi="Garamond"/>
          <w:b/>
        </w:rPr>
        <w:t>, LLC</w:t>
      </w:r>
      <w:r w:rsidRPr="00EF6605">
        <w:rPr>
          <w:rFonts w:ascii="Garamond" w:hAnsi="Garamond"/>
        </w:rPr>
        <w:tab/>
      </w:r>
      <w:r>
        <w:rPr>
          <w:rFonts w:ascii="Garamond" w:hAnsi="Garamond"/>
        </w:rPr>
        <w:t>Arlington, VA (remote)</w:t>
      </w:r>
    </w:p>
    <w:p w:rsidR="007D5490" w:rsidRPr="00EF6605" w:rsidRDefault="007D5490" w:rsidP="007D5490">
      <w:pPr>
        <w:pStyle w:val="JobTitle"/>
        <w:tabs>
          <w:tab w:val="right" w:pos="6480"/>
        </w:tabs>
        <w:rPr>
          <w:rFonts w:ascii="Garamond" w:hAnsi="Garamond"/>
        </w:rPr>
      </w:pPr>
      <w:r>
        <w:rPr>
          <w:rFonts w:ascii="Garamond" w:hAnsi="Garamond"/>
        </w:rPr>
        <w:t xml:space="preserve">Sr. </w:t>
      </w:r>
      <w:r w:rsidRPr="00EF6605">
        <w:rPr>
          <w:rFonts w:ascii="Garamond" w:hAnsi="Garamond"/>
        </w:rPr>
        <w:t xml:space="preserve">Software </w:t>
      </w:r>
      <w:r>
        <w:rPr>
          <w:rFonts w:ascii="Garamond" w:hAnsi="Garamond"/>
        </w:rPr>
        <w:t>Developer</w:t>
      </w:r>
      <w:r w:rsidRPr="00EF6605">
        <w:rPr>
          <w:rFonts w:ascii="Garamond" w:hAnsi="Garamond"/>
        </w:rPr>
        <w:tab/>
      </w:r>
    </w:p>
    <w:p w:rsidR="007D5490" w:rsidRDefault="007D5490" w:rsidP="007D5490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>Started new team from scratch with the goal of rewriting an existing PHP application in ASP.NET MVC.</w:t>
      </w:r>
    </w:p>
    <w:p w:rsidR="007D5490" w:rsidRDefault="007D5490" w:rsidP="007D5490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>Developed ASP.NET web application and WCF service for retrieving data (both in C#), with SQL Server as the backing database. Bootstrap used for UI Framework.</w:t>
      </w:r>
    </w:p>
    <w:p w:rsidR="007D5490" w:rsidRDefault="007D5490" w:rsidP="007D5490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>Used TFS for source control and workflow management.</w:t>
      </w:r>
    </w:p>
    <w:p w:rsidR="007D5490" w:rsidRPr="00EF6605" w:rsidRDefault="007D5490" w:rsidP="007D5490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>
        <w:rPr>
          <w:rFonts w:ascii="Garamond" w:hAnsi="Garamond"/>
        </w:rPr>
        <w:t>Participated in Scrum meetings daily (for stand-ups) and bi-weekly (for sprint planning).</w:t>
      </w:r>
    </w:p>
    <w:p w:rsidR="005D1491" w:rsidRPr="00EF6605" w:rsidRDefault="005D1491" w:rsidP="005D1491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May 2012-</w:t>
      </w:r>
      <w:r w:rsidR="00844E5B">
        <w:rPr>
          <w:rFonts w:ascii="Garamond" w:hAnsi="Garamond"/>
          <w:b/>
        </w:rPr>
        <w:t>June 2015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Verify Corporation</w:t>
      </w:r>
      <w:r w:rsidRPr="00EF6605">
        <w:rPr>
          <w:rFonts w:ascii="Garamond" w:hAnsi="Garamond"/>
        </w:rPr>
        <w:tab/>
        <w:t>Plymouth, MN</w:t>
      </w:r>
    </w:p>
    <w:p w:rsidR="005D1491" w:rsidRPr="00EF6605" w:rsidRDefault="005D1491" w:rsidP="005D1491">
      <w:pPr>
        <w:pStyle w:val="JobTitle"/>
        <w:tabs>
          <w:tab w:val="right" w:pos="6480"/>
        </w:tabs>
        <w:rPr>
          <w:rFonts w:ascii="Garamond" w:hAnsi="Garamond"/>
        </w:rPr>
      </w:pPr>
      <w:r w:rsidRPr="00EF6605">
        <w:rPr>
          <w:rFonts w:ascii="Garamond" w:hAnsi="Garamond"/>
        </w:rPr>
        <w:t>Sr. Software Engineer</w:t>
      </w:r>
      <w:r w:rsidRPr="00EF6605">
        <w:rPr>
          <w:rFonts w:ascii="Garamond" w:hAnsi="Garamond"/>
        </w:rPr>
        <w:tab/>
      </w:r>
    </w:p>
    <w:p w:rsidR="005D1491" w:rsidRPr="00EF6605" w:rsidRDefault="005D1491" w:rsidP="005D1491">
      <w:pPr>
        <w:pStyle w:val="Achievement"/>
        <w:spacing w:before="120" w:after="0"/>
        <w:ind w:left="245" w:hanging="245"/>
        <w:rPr>
          <w:rFonts w:ascii="Garamond" w:hAnsi="Garamond"/>
        </w:rPr>
      </w:pPr>
      <w:r w:rsidRPr="00EF6605">
        <w:rPr>
          <w:rFonts w:ascii="Garamond" w:hAnsi="Garamond"/>
          <w:b/>
        </w:rPr>
        <w:t>Verify Platform</w:t>
      </w:r>
      <w:r w:rsidR="00F510B7" w:rsidRPr="00EF6605">
        <w:rPr>
          <w:rFonts w:ascii="Garamond" w:hAnsi="Garamond"/>
          <w:b/>
        </w:rPr>
        <w:t xml:space="preserve"> - </w:t>
      </w:r>
      <w:r w:rsidR="00F510B7" w:rsidRPr="00EF6605">
        <w:rPr>
          <w:rFonts w:ascii="Garamond" w:hAnsi="Garamond"/>
        </w:rPr>
        <w:t>Primary software application sold by Verify Corporation to create and manage serial numbers for customers.</w:t>
      </w:r>
      <w:r w:rsidR="009373CE" w:rsidRPr="00EF6605">
        <w:rPr>
          <w:rFonts w:ascii="Garamond" w:hAnsi="Garamond"/>
        </w:rPr>
        <w:t xml:space="preserve"> </w:t>
      </w:r>
      <w:proofErr w:type="gramStart"/>
      <w:r w:rsidR="009373CE" w:rsidRPr="00EF6605">
        <w:rPr>
          <w:rFonts w:ascii="Garamond" w:hAnsi="Garamond"/>
        </w:rPr>
        <w:t>Written in C#, ASP.NET, MVC.</w:t>
      </w:r>
      <w:proofErr w:type="gramEnd"/>
    </w:p>
    <w:p w:rsidR="00F510B7" w:rsidRPr="00EF6605" w:rsidRDefault="00F510B7" w:rsidP="005D1491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Multiple UI technologies used, including jQuery,</w:t>
      </w:r>
      <w:r w:rsidR="00FC1815">
        <w:rPr>
          <w:rFonts w:ascii="Garamond" w:hAnsi="Garamond"/>
        </w:rPr>
        <w:t xml:space="preserve"> Bootstrap, </w:t>
      </w:r>
      <w:proofErr w:type="spellStart"/>
      <w:r w:rsidR="00FC1815">
        <w:rPr>
          <w:rFonts w:ascii="Garamond" w:hAnsi="Garamond"/>
        </w:rPr>
        <w:t>SignalR</w:t>
      </w:r>
      <w:proofErr w:type="spellEnd"/>
      <w:r w:rsidR="00FC1815">
        <w:rPr>
          <w:rFonts w:ascii="Garamond" w:hAnsi="Garamond"/>
        </w:rPr>
        <w:t xml:space="preserve">, </w:t>
      </w:r>
      <w:proofErr w:type="spellStart"/>
      <w:r w:rsidR="00FC1815">
        <w:rPr>
          <w:rFonts w:ascii="Garamond" w:hAnsi="Garamond"/>
        </w:rPr>
        <w:t>HighCharts</w:t>
      </w:r>
      <w:proofErr w:type="spellEnd"/>
      <w:r w:rsidR="00FC1815">
        <w:rPr>
          <w:rFonts w:ascii="Garamond" w:hAnsi="Garamond"/>
        </w:rPr>
        <w:t>,</w:t>
      </w:r>
      <w:r w:rsidRPr="00EF6605">
        <w:rPr>
          <w:rFonts w:ascii="Garamond" w:hAnsi="Garamond"/>
        </w:rPr>
        <w:t xml:space="preserve"> Angular, and Knockout.</w:t>
      </w:r>
    </w:p>
    <w:p w:rsidR="00F510B7" w:rsidRPr="00EF6605" w:rsidRDefault="00F510B7" w:rsidP="005D1491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 xml:space="preserve">Back-end technologies used include </w:t>
      </w:r>
      <w:proofErr w:type="spellStart"/>
      <w:r w:rsidRPr="00EF6605">
        <w:rPr>
          <w:rFonts w:ascii="Garamond" w:hAnsi="Garamond"/>
        </w:rPr>
        <w:t>RabbitMQ</w:t>
      </w:r>
      <w:proofErr w:type="spellEnd"/>
      <w:r w:rsidRPr="00EF6605">
        <w:rPr>
          <w:rFonts w:ascii="Garamond" w:hAnsi="Garamond"/>
        </w:rPr>
        <w:t xml:space="preserve"> for message processing, SQL Server for the primary database, </w:t>
      </w:r>
      <w:proofErr w:type="spellStart"/>
      <w:r w:rsidRPr="00EF6605">
        <w:rPr>
          <w:rFonts w:ascii="Garamond" w:hAnsi="Garamond"/>
        </w:rPr>
        <w:t>ElasticSearch</w:t>
      </w:r>
      <w:proofErr w:type="spellEnd"/>
      <w:r w:rsidRPr="00EF6605">
        <w:rPr>
          <w:rFonts w:ascii="Garamond" w:hAnsi="Garamond"/>
        </w:rPr>
        <w:t xml:space="preserve"> for reporting data, and </w:t>
      </w:r>
      <w:proofErr w:type="spellStart"/>
      <w:r w:rsidRPr="00EF6605">
        <w:rPr>
          <w:rFonts w:ascii="Garamond" w:hAnsi="Garamond"/>
        </w:rPr>
        <w:t>Redis</w:t>
      </w:r>
      <w:proofErr w:type="spellEnd"/>
      <w:r w:rsidRPr="00EF6605">
        <w:rPr>
          <w:rFonts w:ascii="Garamond" w:hAnsi="Garamond"/>
        </w:rPr>
        <w:t xml:space="preserve"> for caching.</w:t>
      </w:r>
    </w:p>
    <w:p w:rsidR="009373CE" w:rsidRPr="00EF6605" w:rsidRDefault="00F510B7" w:rsidP="009373CE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Used principals of Domain-Driven-Design (DDD) in the architecture of the application.</w:t>
      </w:r>
    </w:p>
    <w:p w:rsidR="00F510B7" w:rsidRPr="00EF6605" w:rsidRDefault="00F510B7" w:rsidP="00F510B7">
      <w:pPr>
        <w:pStyle w:val="Achievement"/>
        <w:spacing w:before="120" w:after="0"/>
        <w:ind w:left="245" w:hanging="245"/>
        <w:rPr>
          <w:rFonts w:ascii="Garamond" w:hAnsi="Garamond"/>
        </w:rPr>
      </w:pPr>
      <w:r w:rsidRPr="00EF6605">
        <w:rPr>
          <w:rFonts w:ascii="Garamond" w:hAnsi="Garamond"/>
          <w:b/>
        </w:rPr>
        <w:t xml:space="preserve">Mobile Applications – </w:t>
      </w:r>
      <w:r w:rsidRPr="00EF6605">
        <w:rPr>
          <w:rFonts w:ascii="Garamond" w:hAnsi="Garamond"/>
        </w:rPr>
        <w:t>Apps for iPhone and Android which interfaced with Verify Platform.</w:t>
      </w:r>
    </w:p>
    <w:p w:rsidR="00F510B7" w:rsidRPr="00EF6605" w:rsidRDefault="00F510B7" w:rsidP="00F510B7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Maintained and enhanced iPhone app in Objective-C.</w:t>
      </w:r>
    </w:p>
    <w:p w:rsidR="00F510B7" w:rsidRPr="00EF6605" w:rsidRDefault="00F510B7" w:rsidP="00F510B7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Maintained and enhanced Android app in written in Java with ADK (Android Developer Kit).</w:t>
      </w:r>
    </w:p>
    <w:p w:rsidR="00F510B7" w:rsidRPr="00EF6605" w:rsidRDefault="00F510B7" w:rsidP="00F510B7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 xml:space="preserve">Developed new apps for iPhone and Android using </w:t>
      </w:r>
      <w:proofErr w:type="spellStart"/>
      <w:r w:rsidRPr="00EF6605">
        <w:rPr>
          <w:rFonts w:ascii="Garamond" w:hAnsi="Garamond"/>
        </w:rPr>
        <w:t>Xamarin</w:t>
      </w:r>
      <w:proofErr w:type="spellEnd"/>
      <w:r w:rsidRPr="00EF6605">
        <w:rPr>
          <w:rFonts w:ascii="Garamond" w:hAnsi="Garamond"/>
        </w:rPr>
        <w:t>, a cross-platform mobile development technology that works within the Visual Studio development process.</w:t>
      </w:r>
    </w:p>
    <w:p w:rsidR="00F510B7" w:rsidRPr="00EF6605" w:rsidRDefault="009373CE" w:rsidP="00F510B7">
      <w:pPr>
        <w:pStyle w:val="Achievement"/>
        <w:spacing w:before="120" w:after="0"/>
        <w:ind w:left="245" w:hanging="245"/>
        <w:rPr>
          <w:rFonts w:ascii="Garamond" w:hAnsi="Garamond"/>
        </w:rPr>
      </w:pPr>
      <w:r w:rsidRPr="00EF6605">
        <w:rPr>
          <w:rFonts w:ascii="Garamond" w:hAnsi="Garamond"/>
          <w:b/>
        </w:rPr>
        <w:t>Development Infrastructure</w:t>
      </w:r>
    </w:p>
    <w:p w:rsidR="00F510B7" w:rsidRPr="00EF6605" w:rsidRDefault="009373CE" w:rsidP="00F510B7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 xml:space="preserve">Converted </w:t>
      </w:r>
      <w:proofErr w:type="spellStart"/>
      <w:r w:rsidRPr="00EF6605">
        <w:rPr>
          <w:rFonts w:ascii="Garamond" w:hAnsi="Garamond"/>
        </w:rPr>
        <w:t>CruiseControl</w:t>
      </w:r>
      <w:proofErr w:type="spellEnd"/>
      <w:r w:rsidRPr="00EF6605">
        <w:rPr>
          <w:rFonts w:ascii="Garamond" w:hAnsi="Garamond"/>
        </w:rPr>
        <w:t xml:space="preserve"> build system to TeamCity.</w:t>
      </w:r>
    </w:p>
    <w:p w:rsidR="00F510B7" w:rsidRPr="00EF6605" w:rsidRDefault="009373CE" w:rsidP="009373CE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Worked to create deployments for applications using Octopus Deploy.</w:t>
      </w:r>
    </w:p>
    <w:p w:rsidR="00BE2725" w:rsidRPr="00EF6605" w:rsidRDefault="00BE2725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Apr. 2008-</w:t>
      </w:r>
      <w:r w:rsidR="005D1491" w:rsidRPr="00EF6605">
        <w:rPr>
          <w:rFonts w:ascii="Garamond" w:hAnsi="Garamond"/>
          <w:b/>
        </w:rPr>
        <w:t>May 2012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ABILITY Network</w:t>
      </w:r>
      <w:r w:rsidRPr="00EF6605">
        <w:rPr>
          <w:rFonts w:ascii="Garamond" w:hAnsi="Garamond"/>
        </w:rPr>
        <w:tab/>
        <w:t>Minneapolis, MN</w:t>
      </w:r>
    </w:p>
    <w:p w:rsidR="00BE2725" w:rsidRPr="00EF6605" w:rsidRDefault="00BE2725" w:rsidP="00BE2725">
      <w:pPr>
        <w:pStyle w:val="JobTitle"/>
        <w:tabs>
          <w:tab w:val="right" w:pos="6480"/>
        </w:tabs>
        <w:rPr>
          <w:rFonts w:ascii="Garamond" w:hAnsi="Garamond"/>
        </w:rPr>
      </w:pPr>
      <w:r w:rsidRPr="00EF6605">
        <w:rPr>
          <w:rFonts w:ascii="Garamond" w:hAnsi="Garamond"/>
        </w:rPr>
        <w:t>Sr. Software Engineer</w:t>
      </w:r>
      <w:r w:rsidRPr="00EF6605">
        <w:rPr>
          <w:rFonts w:ascii="Garamond" w:hAnsi="Garamond"/>
        </w:rPr>
        <w:tab/>
      </w:r>
    </w:p>
    <w:p w:rsidR="00BE2725" w:rsidRPr="00EF6605" w:rsidRDefault="00877D9E" w:rsidP="002F63FA">
      <w:pPr>
        <w:pStyle w:val="Achievement"/>
        <w:spacing w:before="120" w:after="0"/>
        <w:ind w:left="0" w:firstLine="0"/>
        <w:rPr>
          <w:rFonts w:ascii="Garamond" w:hAnsi="Garamond"/>
          <w:b/>
        </w:rPr>
      </w:pPr>
      <w:r w:rsidRPr="00EF6605">
        <w:rPr>
          <w:rFonts w:ascii="Garamond" w:hAnsi="Garamond"/>
          <w:b/>
        </w:rPr>
        <w:t>ABILITY Central</w:t>
      </w:r>
    </w:p>
    <w:p w:rsidR="00A87E81" w:rsidRPr="00EF6605" w:rsidRDefault="00A87E81" w:rsidP="00A87E81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Web application written in ASP.NET MVC 3 with SQL Server as the primary database.</w:t>
      </w:r>
    </w:p>
    <w:p w:rsidR="00A87E81" w:rsidRPr="007D5490" w:rsidRDefault="00A87E81" w:rsidP="007D5490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 xml:space="preserve">Application designed to allow support personnel </w:t>
      </w:r>
      <w:r w:rsidR="001B7F01" w:rsidRPr="00EF6605">
        <w:rPr>
          <w:rFonts w:ascii="Garamond" w:hAnsi="Garamond"/>
        </w:rPr>
        <w:t xml:space="preserve">to </w:t>
      </w:r>
      <w:r w:rsidRPr="00EF6605">
        <w:rPr>
          <w:rFonts w:ascii="Garamond" w:hAnsi="Garamond"/>
        </w:rPr>
        <w:t>configure ABILITY software.</w:t>
      </w:r>
    </w:p>
    <w:p w:rsidR="00BE2725" w:rsidRPr="00EF6605" w:rsidRDefault="00877D9E" w:rsidP="002F63FA">
      <w:pPr>
        <w:pStyle w:val="Achievement"/>
        <w:spacing w:before="120" w:after="0"/>
        <w:ind w:left="0" w:firstLine="0"/>
        <w:rPr>
          <w:rFonts w:ascii="Garamond" w:hAnsi="Garamond"/>
          <w:b/>
        </w:rPr>
      </w:pPr>
      <w:r w:rsidRPr="00EF6605">
        <w:rPr>
          <w:rFonts w:ascii="Garamond" w:hAnsi="Garamond"/>
          <w:b/>
        </w:rPr>
        <w:t xml:space="preserve">Total </w:t>
      </w:r>
      <w:proofErr w:type="spellStart"/>
      <w:r w:rsidRPr="00EF6605">
        <w:rPr>
          <w:rFonts w:ascii="Garamond" w:hAnsi="Garamond"/>
          <w:b/>
        </w:rPr>
        <w:t>OnBoarding</w:t>
      </w:r>
      <w:proofErr w:type="spellEnd"/>
    </w:p>
    <w:p w:rsidR="005F3CF8" w:rsidRPr="00EF6605" w:rsidRDefault="005F3CF8" w:rsidP="002F63FA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Created the first version of the product using ASP.NET (non-MVC)</w:t>
      </w:r>
      <w:r w:rsidR="00A87E81" w:rsidRPr="00EF6605">
        <w:rPr>
          <w:rFonts w:ascii="Garamond" w:hAnsi="Garamond"/>
        </w:rPr>
        <w:t xml:space="preserve"> with SQL Server,</w:t>
      </w:r>
      <w:r w:rsidRPr="00EF6605">
        <w:rPr>
          <w:rFonts w:ascii="Garamond" w:hAnsi="Garamond"/>
        </w:rPr>
        <w:t xml:space="preserve"> working solo.</w:t>
      </w:r>
    </w:p>
    <w:p w:rsidR="005F3CF8" w:rsidRPr="00EF6605" w:rsidRDefault="005F3CF8" w:rsidP="002F63FA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Switched the database access technology to LINQ-to-SQL and began using LINQ for queries instead of writing many stored procedures.</w:t>
      </w:r>
    </w:p>
    <w:p w:rsidR="005F3CF8" w:rsidRPr="00EF6605" w:rsidRDefault="006F76AC" w:rsidP="002F63FA">
      <w:pPr>
        <w:pStyle w:val="Achievement"/>
        <w:numPr>
          <w:ilvl w:val="0"/>
          <w:numId w:val="7"/>
        </w:numPr>
        <w:tabs>
          <w:tab w:val="clear" w:pos="360"/>
        </w:tabs>
        <w:rPr>
          <w:rFonts w:ascii="Garamond" w:hAnsi="Garamond"/>
        </w:rPr>
      </w:pPr>
      <w:r w:rsidRPr="00EF6605">
        <w:rPr>
          <w:rFonts w:ascii="Garamond" w:hAnsi="Garamond"/>
        </w:rPr>
        <w:t>Rewrote the entire application using MVC 2.</w:t>
      </w:r>
    </w:p>
    <w:p w:rsidR="0093572B" w:rsidRPr="00EF6605" w:rsidRDefault="00FC0C03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lastRenderedPageBreak/>
        <w:t>A</w:t>
      </w:r>
      <w:r w:rsidR="00BE2725" w:rsidRPr="00EF6605">
        <w:rPr>
          <w:rFonts w:ascii="Garamond" w:hAnsi="Garamond"/>
          <w:b/>
        </w:rPr>
        <w:t>ug</w:t>
      </w:r>
      <w:r w:rsidR="0093572B" w:rsidRPr="00EF6605">
        <w:rPr>
          <w:rFonts w:ascii="Garamond" w:hAnsi="Garamond"/>
          <w:b/>
        </w:rPr>
        <w:t>. 200</w:t>
      </w:r>
      <w:r w:rsidRPr="00EF6605">
        <w:rPr>
          <w:rFonts w:ascii="Garamond" w:hAnsi="Garamond"/>
          <w:b/>
        </w:rPr>
        <w:t>6</w:t>
      </w:r>
      <w:r w:rsidR="0093572B" w:rsidRPr="00EF6605">
        <w:rPr>
          <w:rFonts w:ascii="Garamond" w:hAnsi="Garamond"/>
          <w:b/>
        </w:rPr>
        <w:t>-</w:t>
      </w:r>
      <w:r w:rsidR="00BE2725" w:rsidRPr="00EF6605">
        <w:rPr>
          <w:rFonts w:ascii="Garamond" w:hAnsi="Garamond"/>
          <w:b/>
        </w:rPr>
        <w:t>Apr. 2008</w:t>
      </w:r>
      <w:r w:rsidR="0093572B"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Wolters Kluwer Financial Services</w:t>
      </w:r>
      <w:r w:rsidR="0093572B" w:rsidRPr="00EF6605">
        <w:rPr>
          <w:rFonts w:ascii="Garamond" w:hAnsi="Garamond"/>
        </w:rPr>
        <w:tab/>
      </w:r>
      <w:r w:rsidRPr="00EF6605">
        <w:rPr>
          <w:rFonts w:ascii="Garamond" w:hAnsi="Garamond"/>
        </w:rPr>
        <w:t>St. Cloud</w:t>
      </w:r>
      <w:r w:rsidR="00A91233" w:rsidRPr="00EF6605">
        <w:rPr>
          <w:rFonts w:ascii="Garamond" w:hAnsi="Garamond"/>
        </w:rPr>
        <w:t>/</w:t>
      </w:r>
    </w:p>
    <w:p w:rsidR="0093572B" w:rsidRPr="00EF6605" w:rsidRDefault="00A91233" w:rsidP="00E126F9">
      <w:pPr>
        <w:pStyle w:val="JobTitle"/>
        <w:tabs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</w:rPr>
        <w:t>Sr. Software Engineer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Minneapolis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</w:smartTag>
    </w:p>
    <w:p w:rsidR="0093572B" w:rsidRPr="007D5490" w:rsidRDefault="007D5490" w:rsidP="0093572B">
      <w:pPr>
        <w:pStyle w:val="Achievement"/>
        <w:numPr>
          <w:ilvl w:val="0"/>
          <w:numId w:val="7"/>
        </w:numPr>
        <w:tabs>
          <w:tab w:val="center" w:pos="3330"/>
        </w:tabs>
        <w:rPr>
          <w:rFonts w:ascii="Garamond" w:hAnsi="Garamond"/>
        </w:rPr>
      </w:pPr>
      <w:r w:rsidRPr="007D5490">
        <w:rPr>
          <w:rFonts w:ascii="Garamond" w:hAnsi="Garamond"/>
        </w:rPr>
        <w:t>C#, Java, SQL Server, Oracle, ASP.NET</w:t>
      </w:r>
    </w:p>
    <w:p w:rsidR="00FC0C03" w:rsidRPr="00EF6605" w:rsidRDefault="00FC0C03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Mar. 2003-Jul. 2006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UnitedHealth Group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Edina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</w:smartTag>
    </w:p>
    <w:p w:rsidR="00FC0C03" w:rsidRPr="00EF6605" w:rsidRDefault="00FC0C03" w:rsidP="00FC0C03">
      <w:pPr>
        <w:pStyle w:val="JobTitle"/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IS Systems Analysis Consultant</w:t>
      </w:r>
    </w:p>
    <w:p w:rsidR="00F65E36" w:rsidRPr="007D5490" w:rsidRDefault="00FC0C03" w:rsidP="00FC0C03">
      <w:pPr>
        <w:pStyle w:val="Achievement"/>
        <w:numPr>
          <w:ilvl w:val="0"/>
          <w:numId w:val="7"/>
        </w:numPr>
        <w:tabs>
          <w:tab w:val="center" w:pos="3330"/>
        </w:tabs>
        <w:rPr>
          <w:rFonts w:ascii="Garamond" w:hAnsi="Garamond"/>
        </w:rPr>
      </w:pPr>
      <w:r w:rsidRPr="007D5490">
        <w:rPr>
          <w:rFonts w:ascii="Garamond" w:hAnsi="Garamond"/>
        </w:rPr>
        <w:t>Worked on application development team</w:t>
      </w:r>
      <w:r w:rsidR="007D5490">
        <w:rPr>
          <w:rFonts w:ascii="Garamond" w:hAnsi="Garamond"/>
        </w:rPr>
        <w:t>, using SQL Server,</w:t>
      </w:r>
      <w:r w:rsidRPr="007D5490">
        <w:rPr>
          <w:rFonts w:ascii="Garamond" w:hAnsi="Garamond"/>
        </w:rPr>
        <w:t xml:space="preserve"> C#, PHP, Perl, </w:t>
      </w:r>
      <w:r w:rsidR="007D5490">
        <w:rPr>
          <w:rFonts w:ascii="Garamond" w:hAnsi="Garamond"/>
        </w:rPr>
        <w:t>and other technologies</w:t>
      </w:r>
      <w:r w:rsidRPr="007D5490">
        <w:rPr>
          <w:rFonts w:ascii="Garamond" w:hAnsi="Garamond"/>
        </w:rPr>
        <w:t>.</w:t>
      </w:r>
    </w:p>
    <w:p w:rsidR="007470A8" w:rsidRPr="00EF6605" w:rsidRDefault="007470A8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Feb. 2001-Dec. 2002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Target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Minneapolis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</w:smartTag>
    </w:p>
    <w:p w:rsidR="007470A8" w:rsidRPr="00EF6605" w:rsidRDefault="007470A8">
      <w:pPr>
        <w:pStyle w:val="JobTitle"/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Contractor</w:t>
      </w:r>
      <w:r w:rsidR="001447E3" w:rsidRPr="00EF6605">
        <w:rPr>
          <w:rFonts w:ascii="Garamond" w:hAnsi="Garamond"/>
        </w:rPr>
        <w:t xml:space="preserve"> (through Tech Pro)</w:t>
      </w:r>
    </w:p>
    <w:p w:rsidR="007470A8" w:rsidRPr="007D5490" w:rsidRDefault="007470A8" w:rsidP="007D5490">
      <w:pPr>
        <w:pStyle w:val="Achievement"/>
        <w:numPr>
          <w:ilvl w:val="0"/>
          <w:numId w:val="7"/>
        </w:numPr>
        <w:tabs>
          <w:tab w:val="center" w:pos="3330"/>
        </w:tabs>
        <w:rPr>
          <w:rFonts w:ascii="Garamond" w:hAnsi="Garamond"/>
        </w:rPr>
      </w:pPr>
      <w:r w:rsidRPr="007D5490">
        <w:rPr>
          <w:rFonts w:ascii="Garamond" w:hAnsi="Garamond"/>
        </w:rPr>
        <w:t>ASP, HTML, and Visual Basic.</w:t>
      </w:r>
    </w:p>
    <w:p w:rsidR="007470A8" w:rsidRPr="00EF6605" w:rsidRDefault="007470A8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July 2000-Feb. 2001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Best Buy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Eden Prairie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</w:smartTag>
    </w:p>
    <w:p w:rsidR="007470A8" w:rsidRPr="00EF6605" w:rsidRDefault="007470A8">
      <w:pPr>
        <w:pStyle w:val="JobTitle"/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Software Engineer</w:t>
      </w:r>
    </w:p>
    <w:p w:rsidR="007470A8" w:rsidRPr="00EF6605" w:rsidRDefault="007470A8">
      <w:pPr>
        <w:pStyle w:val="Achievement"/>
        <w:numPr>
          <w:ilvl w:val="0"/>
          <w:numId w:val="7"/>
        </w:numPr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ASP, SQL Server, and Visual Basic.</w:t>
      </w:r>
    </w:p>
    <w:p w:rsidR="007470A8" w:rsidRPr="00EF6605" w:rsidRDefault="007470A8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Aug. 1999-July 2000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Chumbo.com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Minneapolis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MN</w:t>
          </w:r>
        </w:smartTag>
      </w:smartTag>
    </w:p>
    <w:p w:rsidR="007470A8" w:rsidRPr="00EF6605" w:rsidRDefault="007470A8">
      <w:pPr>
        <w:pStyle w:val="JobTitle"/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Web Developer</w:t>
      </w:r>
    </w:p>
    <w:p w:rsidR="007470A8" w:rsidRPr="007D5490" w:rsidRDefault="007D5490" w:rsidP="007D5490">
      <w:pPr>
        <w:pStyle w:val="Achievement"/>
        <w:numPr>
          <w:ilvl w:val="0"/>
          <w:numId w:val="7"/>
        </w:numPr>
        <w:tabs>
          <w:tab w:val="center" w:pos="3330"/>
        </w:tabs>
        <w:rPr>
          <w:rFonts w:ascii="Garamond" w:hAnsi="Garamond"/>
        </w:rPr>
      </w:pPr>
      <w:r w:rsidRPr="007D5490">
        <w:rPr>
          <w:rFonts w:ascii="Garamond" w:hAnsi="Garamond"/>
        </w:rPr>
        <w:t>ASP, SQL Server</w:t>
      </w:r>
    </w:p>
    <w:p w:rsidR="007470A8" w:rsidRPr="00EF6605" w:rsidRDefault="007470A8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Feb. 1996–July 1999</w:t>
      </w: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Solis Design, Inc.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Hudson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WI</w:t>
          </w:r>
        </w:smartTag>
      </w:smartTag>
    </w:p>
    <w:p w:rsidR="007470A8" w:rsidRPr="00EF6605" w:rsidRDefault="007470A8" w:rsidP="00E126F9">
      <w:pPr>
        <w:pStyle w:val="CompanyName"/>
        <w:tabs>
          <w:tab w:val="clear" w:pos="2160"/>
          <w:tab w:val="clear" w:pos="6480"/>
          <w:tab w:val="center" w:pos="4320"/>
          <w:tab w:val="right" w:pos="7920"/>
        </w:tabs>
        <w:spacing w:before="0"/>
        <w:rPr>
          <w:rFonts w:ascii="Garamond" w:hAnsi="Garamond"/>
        </w:rPr>
      </w:pPr>
      <w:r w:rsidRPr="00EF6605">
        <w:rPr>
          <w:rFonts w:ascii="Garamond" w:hAnsi="Garamond"/>
        </w:rPr>
        <w:tab/>
      </w:r>
      <w:r w:rsidRPr="00EF6605">
        <w:rPr>
          <w:rFonts w:ascii="Garamond" w:hAnsi="Garamond"/>
          <w:b/>
        </w:rPr>
        <w:t>Macromedia, Inc.</w:t>
      </w:r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Redwood City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CA</w:t>
          </w:r>
        </w:smartTag>
      </w:smartTag>
    </w:p>
    <w:p w:rsidR="007470A8" w:rsidRPr="00EF6605" w:rsidRDefault="007470A8">
      <w:pPr>
        <w:pStyle w:val="JobTitle"/>
        <w:tabs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>Software Engineer</w:t>
      </w:r>
    </w:p>
    <w:p w:rsidR="007470A8" w:rsidRPr="007D5490" w:rsidRDefault="007D5490" w:rsidP="007D5490">
      <w:pPr>
        <w:pStyle w:val="Achievement"/>
        <w:numPr>
          <w:ilvl w:val="0"/>
          <w:numId w:val="1"/>
        </w:numPr>
        <w:tabs>
          <w:tab w:val="center" w:pos="3330"/>
        </w:tabs>
        <w:rPr>
          <w:rFonts w:ascii="Garamond" w:hAnsi="Garamond"/>
        </w:rPr>
      </w:pPr>
      <w:r w:rsidRPr="007D5490">
        <w:rPr>
          <w:rFonts w:ascii="Garamond" w:hAnsi="Garamond"/>
        </w:rPr>
        <w:t>ASP, Java, ODBC, SQL Server.</w:t>
      </w:r>
    </w:p>
    <w:p w:rsidR="007470A8" w:rsidRPr="00EF6605" w:rsidRDefault="007470A8" w:rsidP="00E126F9">
      <w:pPr>
        <w:pStyle w:val="SectionTitle"/>
        <w:framePr w:w="706" w:wrap="around" w:x="1441" w:yAlign="center"/>
        <w:rPr>
          <w:rFonts w:ascii="Garamond" w:hAnsi="Garamond"/>
          <w:b/>
        </w:rPr>
      </w:pPr>
      <w:r w:rsidRPr="00EF6605">
        <w:rPr>
          <w:rFonts w:ascii="Garamond" w:hAnsi="Garamond"/>
          <w:b/>
        </w:rPr>
        <w:t>Skills</w:t>
      </w:r>
    </w:p>
    <w:p w:rsidR="007470A8" w:rsidRPr="00EF6605" w:rsidRDefault="00BE2725">
      <w:pPr>
        <w:pStyle w:val="Institution"/>
        <w:tabs>
          <w:tab w:val="clear" w:pos="2160"/>
          <w:tab w:val="center" w:pos="3330"/>
        </w:tabs>
        <w:rPr>
          <w:rFonts w:ascii="Garamond" w:hAnsi="Garamond"/>
        </w:rPr>
      </w:pPr>
      <w:r w:rsidRPr="00EF6605">
        <w:rPr>
          <w:rFonts w:ascii="Garamond" w:hAnsi="Garamond"/>
        </w:rPr>
        <w:t xml:space="preserve">C#, </w:t>
      </w:r>
      <w:r w:rsidR="0093572B" w:rsidRPr="00EF6605">
        <w:rPr>
          <w:rFonts w:ascii="Garamond" w:hAnsi="Garamond"/>
        </w:rPr>
        <w:t>ASP.NET</w:t>
      </w:r>
      <w:r w:rsidRPr="00EF6605">
        <w:rPr>
          <w:rFonts w:ascii="Garamond" w:hAnsi="Garamond"/>
        </w:rPr>
        <w:t xml:space="preserve">, MVC </w:t>
      </w:r>
      <w:r w:rsidR="00EF6605" w:rsidRPr="00EF6605">
        <w:rPr>
          <w:rFonts w:ascii="Garamond" w:hAnsi="Garamond"/>
        </w:rPr>
        <w:t>5</w:t>
      </w:r>
      <w:r w:rsidR="0093572B" w:rsidRPr="00EF6605">
        <w:rPr>
          <w:rFonts w:ascii="Garamond" w:hAnsi="Garamond"/>
        </w:rPr>
        <w:t>,</w:t>
      </w:r>
      <w:r w:rsidR="009D0F08">
        <w:rPr>
          <w:rFonts w:ascii="Garamond" w:hAnsi="Garamond"/>
        </w:rPr>
        <w:t xml:space="preserve"> </w:t>
      </w:r>
      <w:r w:rsidR="00BA4446">
        <w:rPr>
          <w:rFonts w:ascii="Garamond" w:hAnsi="Garamond"/>
        </w:rPr>
        <w:t xml:space="preserve">Web API, </w:t>
      </w:r>
      <w:r w:rsidR="009D0F08">
        <w:rPr>
          <w:rFonts w:ascii="Garamond" w:hAnsi="Garamond"/>
        </w:rPr>
        <w:t>Bootstrap,</w:t>
      </w:r>
      <w:r w:rsidR="0093572B" w:rsidRPr="00EF6605">
        <w:rPr>
          <w:rFonts w:ascii="Garamond" w:hAnsi="Garamond"/>
        </w:rPr>
        <w:t xml:space="preserve"> </w:t>
      </w:r>
      <w:r w:rsidR="007470A8" w:rsidRPr="00EF6605">
        <w:rPr>
          <w:rFonts w:ascii="Garamond" w:hAnsi="Garamond"/>
        </w:rPr>
        <w:t>JavaScript</w:t>
      </w:r>
      <w:r w:rsidR="002F63FA" w:rsidRPr="00EF6605">
        <w:rPr>
          <w:rFonts w:ascii="Garamond" w:hAnsi="Garamond"/>
        </w:rPr>
        <w:t>, jQuery</w:t>
      </w:r>
      <w:r w:rsidR="00BA4446">
        <w:rPr>
          <w:rFonts w:ascii="Garamond" w:hAnsi="Garamond"/>
        </w:rPr>
        <w:t>, AJAX, REST</w:t>
      </w:r>
      <w:r w:rsidR="00EF6605" w:rsidRPr="00EF6605">
        <w:rPr>
          <w:rFonts w:ascii="Garamond" w:hAnsi="Garamond"/>
        </w:rPr>
        <w:t xml:space="preserve">, </w:t>
      </w:r>
      <w:r w:rsidR="00887517">
        <w:rPr>
          <w:rFonts w:ascii="Garamond" w:hAnsi="Garamond"/>
        </w:rPr>
        <w:t>Dependency Injection</w:t>
      </w:r>
      <w:r w:rsidR="00BA4446">
        <w:rPr>
          <w:rFonts w:ascii="Garamond" w:hAnsi="Garamond"/>
        </w:rPr>
        <w:t xml:space="preserve">, </w:t>
      </w:r>
      <w:proofErr w:type="spellStart"/>
      <w:r w:rsidR="00BA4446">
        <w:rPr>
          <w:rFonts w:ascii="Garamond" w:hAnsi="Garamond"/>
        </w:rPr>
        <w:t>AutMapper</w:t>
      </w:r>
      <w:proofErr w:type="spellEnd"/>
      <w:r w:rsidR="00BA4446">
        <w:rPr>
          <w:rFonts w:ascii="Garamond" w:hAnsi="Garamond"/>
        </w:rPr>
        <w:t xml:space="preserve">, </w:t>
      </w:r>
      <w:r w:rsidR="00EF6605" w:rsidRPr="00EF6605">
        <w:rPr>
          <w:rFonts w:ascii="Garamond" w:hAnsi="Garamond"/>
        </w:rPr>
        <w:t>Angular, Knockout</w:t>
      </w:r>
      <w:r w:rsidR="00BA4446">
        <w:rPr>
          <w:rFonts w:ascii="Garamond" w:hAnsi="Garamond"/>
        </w:rPr>
        <w:t>,</w:t>
      </w:r>
      <w:r w:rsidR="00555AED">
        <w:rPr>
          <w:rFonts w:ascii="Garamond" w:hAnsi="Garamond"/>
        </w:rPr>
        <w:t xml:space="preserve"> </w:t>
      </w:r>
      <w:proofErr w:type="spellStart"/>
      <w:r w:rsidR="00F46B98">
        <w:rPr>
          <w:rFonts w:ascii="Garamond" w:hAnsi="Garamond"/>
        </w:rPr>
        <w:t>SignalR</w:t>
      </w:r>
      <w:proofErr w:type="spellEnd"/>
      <w:r w:rsidR="00F46B98">
        <w:rPr>
          <w:rFonts w:ascii="Garamond" w:hAnsi="Garamond"/>
        </w:rPr>
        <w:t xml:space="preserve">, </w:t>
      </w:r>
      <w:proofErr w:type="spellStart"/>
      <w:r w:rsidR="00555AED">
        <w:rPr>
          <w:rFonts w:ascii="Garamond" w:hAnsi="Garamond"/>
        </w:rPr>
        <w:t>Hi</w:t>
      </w:r>
      <w:r w:rsidR="0069671C">
        <w:rPr>
          <w:rFonts w:ascii="Garamond" w:hAnsi="Garamond"/>
        </w:rPr>
        <w:t>gh</w:t>
      </w:r>
      <w:r w:rsidR="00555AED">
        <w:rPr>
          <w:rFonts w:ascii="Garamond" w:hAnsi="Garamond"/>
        </w:rPr>
        <w:t>Charts</w:t>
      </w:r>
      <w:proofErr w:type="spellEnd"/>
      <w:r w:rsidR="00555AED">
        <w:rPr>
          <w:rFonts w:ascii="Garamond" w:hAnsi="Garamond"/>
        </w:rPr>
        <w:t xml:space="preserve">, </w:t>
      </w:r>
      <w:proofErr w:type="spellStart"/>
      <w:r w:rsidR="00555AED">
        <w:rPr>
          <w:rFonts w:ascii="Garamond" w:hAnsi="Garamond"/>
        </w:rPr>
        <w:t>amCharts</w:t>
      </w:r>
      <w:proofErr w:type="spellEnd"/>
      <w:r w:rsidR="00555AED">
        <w:rPr>
          <w:rFonts w:ascii="Garamond" w:hAnsi="Garamond"/>
        </w:rPr>
        <w:t>,</w:t>
      </w:r>
      <w:r w:rsidR="00BA4446">
        <w:rPr>
          <w:rFonts w:ascii="Garamond" w:hAnsi="Garamond"/>
        </w:rPr>
        <w:t xml:space="preserve"> HTML5, CSS3</w:t>
      </w:r>
      <w:r w:rsidR="002F63FA" w:rsidRPr="00EF6605">
        <w:rPr>
          <w:rFonts w:ascii="Garamond" w:hAnsi="Garamond"/>
        </w:rPr>
        <w:t>, Java, PHP</w:t>
      </w:r>
      <w:r w:rsidR="00EF6605" w:rsidRPr="00EF6605">
        <w:rPr>
          <w:rFonts w:ascii="Garamond" w:hAnsi="Garamond"/>
        </w:rPr>
        <w:t>,</w:t>
      </w:r>
      <w:r w:rsidR="007470A8" w:rsidRPr="00EF6605">
        <w:rPr>
          <w:rFonts w:ascii="Garamond" w:hAnsi="Garamond"/>
        </w:rPr>
        <w:t xml:space="preserve"> IIS, SQL Server</w:t>
      </w:r>
      <w:r w:rsidR="00EF6605" w:rsidRPr="00EF6605">
        <w:rPr>
          <w:rFonts w:ascii="Garamond" w:hAnsi="Garamond"/>
        </w:rPr>
        <w:t xml:space="preserve">, </w:t>
      </w:r>
      <w:proofErr w:type="spellStart"/>
      <w:r w:rsidR="009D0F08">
        <w:rPr>
          <w:rFonts w:ascii="Garamond" w:hAnsi="Garamond"/>
        </w:rPr>
        <w:t>Git</w:t>
      </w:r>
      <w:proofErr w:type="spellEnd"/>
      <w:r w:rsidR="009D0F08">
        <w:rPr>
          <w:rFonts w:ascii="Garamond" w:hAnsi="Garamond"/>
        </w:rPr>
        <w:t xml:space="preserve">, </w:t>
      </w:r>
      <w:proofErr w:type="spellStart"/>
      <w:r w:rsidR="00EF6605" w:rsidRPr="00EF6605">
        <w:rPr>
          <w:rFonts w:ascii="Garamond" w:hAnsi="Garamond"/>
        </w:rPr>
        <w:t>ElasticSearch</w:t>
      </w:r>
      <w:proofErr w:type="spellEnd"/>
      <w:r w:rsidR="00EF6605" w:rsidRPr="00EF6605">
        <w:rPr>
          <w:rFonts w:ascii="Garamond" w:hAnsi="Garamond"/>
        </w:rPr>
        <w:t xml:space="preserve">, </w:t>
      </w:r>
      <w:proofErr w:type="spellStart"/>
      <w:r w:rsidR="00EF6605" w:rsidRPr="00EF6605">
        <w:rPr>
          <w:rFonts w:ascii="Garamond" w:hAnsi="Garamond"/>
        </w:rPr>
        <w:t>RabbitMQ</w:t>
      </w:r>
      <w:proofErr w:type="spellEnd"/>
      <w:r w:rsidR="007470A8" w:rsidRPr="00EF6605">
        <w:rPr>
          <w:rFonts w:ascii="Garamond" w:hAnsi="Garamond"/>
        </w:rPr>
        <w:t xml:space="preserve">, MySQL, </w:t>
      </w:r>
      <w:r w:rsidRPr="00EF6605">
        <w:rPr>
          <w:rFonts w:ascii="Garamond" w:hAnsi="Garamond"/>
        </w:rPr>
        <w:t>Windows, Linux</w:t>
      </w:r>
      <w:r w:rsidR="00EF6605" w:rsidRPr="00EF6605">
        <w:rPr>
          <w:rFonts w:ascii="Garamond" w:hAnsi="Garamond"/>
        </w:rPr>
        <w:t>, TeamCity</w:t>
      </w:r>
      <w:r w:rsidR="009D0F08">
        <w:rPr>
          <w:rFonts w:ascii="Garamond" w:hAnsi="Garamond"/>
        </w:rPr>
        <w:t>, Scrum, Kanban</w:t>
      </w:r>
      <w:r w:rsidR="007470A8" w:rsidRPr="00EF6605">
        <w:rPr>
          <w:rFonts w:ascii="Garamond" w:hAnsi="Garamond"/>
        </w:rPr>
        <w:t>.</w:t>
      </w:r>
    </w:p>
    <w:p w:rsidR="007470A8" w:rsidRPr="00EF6605" w:rsidRDefault="007470A8" w:rsidP="00E126F9">
      <w:pPr>
        <w:pStyle w:val="SectionTitle"/>
        <w:framePr w:w="950" w:wrap="around" w:x="1441"/>
        <w:rPr>
          <w:rFonts w:ascii="Garamond" w:hAnsi="Garamond"/>
        </w:rPr>
      </w:pPr>
      <w:r w:rsidRPr="00EF6605">
        <w:rPr>
          <w:rFonts w:ascii="Garamond" w:hAnsi="Garamond"/>
          <w:b/>
        </w:rPr>
        <w:t>Education</w:t>
      </w:r>
    </w:p>
    <w:p w:rsidR="007470A8" w:rsidRPr="00EF6605" w:rsidRDefault="007470A8" w:rsidP="00E126F9">
      <w:pPr>
        <w:pStyle w:val="Institution"/>
        <w:tabs>
          <w:tab w:val="clear" w:pos="2160"/>
          <w:tab w:val="clear" w:pos="6480"/>
          <w:tab w:val="center" w:pos="4320"/>
          <w:tab w:val="right" w:pos="7920"/>
        </w:tabs>
        <w:rPr>
          <w:rFonts w:ascii="Garamond" w:hAnsi="Garamond"/>
        </w:rPr>
      </w:pPr>
      <w:r w:rsidRPr="00EF6605">
        <w:rPr>
          <w:rFonts w:ascii="Garamond" w:hAnsi="Garamond"/>
          <w:b/>
        </w:rPr>
        <w:t>Sept. 1991–Dec. 1994</w:t>
      </w:r>
      <w:r w:rsidRPr="00EF6605">
        <w:rPr>
          <w:rFonts w:ascii="Garamond" w:hAnsi="Garamond"/>
        </w:rPr>
        <w:tab/>
      </w:r>
      <w:smartTag w:uri="urn:schemas-microsoft-com:office:smarttags" w:element="PlaceName">
        <w:r w:rsidRPr="00EF6605">
          <w:rPr>
            <w:rFonts w:ascii="Garamond" w:hAnsi="Garamond"/>
            <w:b/>
          </w:rPr>
          <w:t>Bob</w:t>
        </w:r>
      </w:smartTag>
      <w:r w:rsidRPr="00EF6605">
        <w:rPr>
          <w:rFonts w:ascii="Garamond" w:hAnsi="Garamond"/>
          <w:b/>
        </w:rPr>
        <w:t xml:space="preserve"> </w:t>
      </w:r>
      <w:smartTag w:uri="urn:schemas-microsoft-com:office:smarttags" w:element="PlaceName">
        <w:r w:rsidRPr="00EF6605">
          <w:rPr>
            <w:rFonts w:ascii="Garamond" w:hAnsi="Garamond"/>
            <w:b/>
          </w:rPr>
          <w:t>Jones</w:t>
        </w:r>
      </w:smartTag>
      <w:r w:rsidRPr="00EF6605">
        <w:rPr>
          <w:rFonts w:ascii="Garamond" w:hAnsi="Garamond"/>
          <w:b/>
        </w:rPr>
        <w:t xml:space="preserve"> </w:t>
      </w:r>
      <w:smartTag w:uri="urn:schemas-microsoft-com:office:smarttags" w:element="PlaceType">
        <w:r w:rsidRPr="00EF6605">
          <w:rPr>
            <w:rFonts w:ascii="Garamond" w:hAnsi="Garamond"/>
            <w:b/>
          </w:rPr>
          <w:t>University</w:t>
        </w:r>
      </w:smartTag>
      <w:r w:rsidRPr="00EF6605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City">
          <w:r w:rsidRPr="00EF6605">
            <w:rPr>
              <w:rFonts w:ascii="Garamond" w:hAnsi="Garamond"/>
            </w:rPr>
            <w:t>Greenville</w:t>
          </w:r>
        </w:smartTag>
        <w:r w:rsidRPr="00EF6605">
          <w:rPr>
            <w:rFonts w:ascii="Garamond" w:hAnsi="Garamond"/>
          </w:rPr>
          <w:t xml:space="preserve">, </w:t>
        </w:r>
        <w:smartTag w:uri="urn:schemas-microsoft-com:office:smarttags" w:element="State">
          <w:r w:rsidRPr="00EF6605">
            <w:rPr>
              <w:rFonts w:ascii="Garamond" w:hAnsi="Garamond"/>
            </w:rPr>
            <w:t>SC</w:t>
          </w:r>
        </w:smartTag>
      </w:smartTag>
    </w:p>
    <w:p w:rsidR="007470A8" w:rsidRPr="00EF6605" w:rsidRDefault="007470A8">
      <w:pPr>
        <w:pStyle w:val="Achievement"/>
        <w:numPr>
          <w:ilvl w:val="0"/>
          <w:numId w:val="1"/>
        </w:numPr>
        <w:rPr>
          <w:rFonts w:ascii="Garamond" w:hAnsi="Garamond"/>
        </w:rPr>
      </w:pPr>
      <w:r w:rsidRPr="00EF6605">
        <w:rPr>
          <w:rFonts w:ascii="Garamond" w:hAnsi="Garamond"/>
        </w:rPr>
        <w:t>BS, Computer Science, minor in Business Administration.</w:t>
      </w:r>
    </w:p>
    <w:sectPr w:rsidR="007470A8" w:rsidRPr="00EF6605" w:rsidSect="00877D9E">
      <w:headerReference w:type="first" r:id="rId8"/>
      <w:pgSz w:w="12240" w:h="15840"/>
      <w:pgMar w:top="1440" w:right="1440" w:bottom="1440" w:left="288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E94" w:rsidRDefault="005E6E94">
      <w:r>
        <w:separator/>
      </w:r>
    </w:p>
  </w:endnote>
  <w:endnote w:type="continuationSeparator" w:id="0">
    <w:p w:rsidR="005E6E94" w:rsidRDefault="005E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E94" w:rsidRDefault="005E6E94">
      <w:r>
        <w:separator/>
      </w:r>
    </w:p>
  </w:footnote>
  <w:footnote w:type="continuationSeparator" w:id="0">
    <w:p w:rsidR="005E6E94" w:rsidRDefault="005E6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33" w:rsidRDefault="00A9123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5E0F66"/>
    <w:multiLevelType w:val="hybridMultilevel"/>
    <w:tmpl w:val="A64AE62A"/>
    <w:lvl w:ilvl="0" w:tplc="A356BF0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BC213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E814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4DC54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EEA8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52231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C96CB9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D478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1AC6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1C4D40"/>
    <w:multiLevelType w:val="singleLevel"/>
    <w:tmpl w:val="C0D40912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</w:abstractNum>
  <w:abstractNum w:abstractNumId="3">
    <w:nsid w:val="31E84589"/>
    <w:multiLevelType w:val="hybridMultilevel"/>
    <w:tmpl w:val="A64AE62A"/>
    <w:lvl w:ilvl="0" w:tplc="8A9CE7E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27A16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43E96E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D20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D6FC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8BEEE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A68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C328C1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F96F00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8653DC2"/>
    <w:multiLevelType w:val="singleLevel"/>
    <w:tmpl w:val="8BFEF5AC"/>
    <w:lvl w:ilvl="0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Times" w:hAnsi="Times" w:hint="default"/>
        <w:sz w:val="14"/>
      </w:rPr>
    </w:lvl>
  </w:abstractNum>
  <w:abstractNum w:abstractNumId="5">
    <w:nsid w:val="3BA6032A"/>
    <w:multiLevelType w:val="hybridMultilevel"/>
    <w:tmpl w:val="A64AE62A"/>
    <w:lvl w:ilvl="0" w:tplc="7C00798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2027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78A27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16E3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FDC6F6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8E6A1DF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FD8A4E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E0E68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43013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795359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8E76E1F"/>
    <w:multiLevelType w:val="hybridMultilevel"/>
    <w:tmpl w:val="A64AE62A"/>
    <w:lvl w:ilvl="0" w:tplc="2874308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B1650B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CA7694A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CC3E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B03F2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0E0DB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F2A7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A7AAA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E3201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EC6100C"/>
    <w:multiLevelType w:val="hybridMultilevel"/>
    <w:tmpl w:val="A64AE62A"/>
    <w:lvl w:ilvl="0" w:tplc="1BCCAF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BE748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71C8C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49E9F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B4A36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1CEC21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B652E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46C53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38A0D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B142C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70053DBE"/>
    <w:multiLevelType w:val="hybridMultilevel"/>
    <w:tmpl w:val="A64AE62A"/>
    <w:lvl w:ilvl="0" w:tplc="0A76CF5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9E37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B80E9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F499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C402E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0644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4402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EE44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0723F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Wingdings" w:hAnsi="Wingdings" w:hint="default"/>
          <w:sz w:val="14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hint="default"/>
          <w:sz w:val="14"/>
        </w:rPr>
      </w:lvl>
    </w:lvlOverride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2B"/>
    <w:rsid w:val="000433AB"/>
    <w:rsid w:val="000606B8"/>
    <w:rsid w:val="00065964"/>
    <w:rsid w:val="000C6273"/>
    <w:rsid w:val="000E6145"/>
    <w:rsid w:val="001116BE"/>
    <w:rsid w:val="001447E3"/>
    <w:rsid w:val="00145372"/>
    <w:rsid w:val="001B7F01"/>
    <w:rsid w:val="00257483"/>
    <w:rsid w:val="002F244F"/>
    <w:rsid w:val="002F4D18"/>
    <w:rsid w:val="002F63FA"/>
    <w:rsid w:val="00322122"/>
    <w:rsid w:val="003A10E0"/>
    <w:rsid w:val="003F68E9"/>
    <w:rsid w:val="0043719F"/>
    <w:rsid w:val="004510AF"/>
    <w:rsid w:val="00483506"/>
    <w:rsid w:val="00555AED"/>
    <w:rsid w:val="005D1491"/>
    <w:rsid w:val="005E6E94"/>
    <w:rsid w:val="005F3CF8"/>
    <w:rsid w:val="0062071D"/>
    <w:rsid w:val="00635FD8"/>
    <w:rsid w:val="00646351"/>
    <w:rsid w:val="00646A0B"/>
    <w:rsid w:val="006725F8"/>
    <w:rsid w:val="0069671C"/>
    <w:rsid w:val="006F76AC"/>
    <w:rsid w:val="00724D1B"/>
    <w:rsid w:val="007470A8"/>
    <w:rsid w:val="007D5490"/>
    <w:rsid w:val="007F3F9F"/>
    <w:rsid w:val="00844E5B"/>
    <w:rsid w:val="00877D9E"/>
    <w:rsid w:val="00887517"/>
    <w:rsid w:val="008949DD"/>
    <w:rsid w:val="008C70B4"/>
    <w:rsid w:val="00920849"/>
    <w:rsid w:val="0093572B"/>
    <w:rsid w:val="009373CE"/>
    <w:rsid w:val="009D0F08"/>
    <w:rsid w:val="00A77221"/>
    <w:rsid w:val="00A87E81"/>
    <w:rsid w:val="00A91233"/>
    <w:rsid w:val="00AA224A"/>
    <w:rsid w:val="00B00DBB"/>
    <w:rsid w:val="00B27783"/>
    <w:rsid w:val="00BA4446"/>
    <w:rsid w:val="00BC3EC8"/>
    <w:rsid w:val="00BE2725"/>
    <w:rsid w:val="00C20AF1"/>
    <w:rsid w:val="00C96468"/>
    <w:rsid w:val="00CF05F6"/>
    <w:rsid w:val="00D01035"/>
    <w:rsid w:val="00D33E5F"/>
    <w:rsid w:val="00D4535B"/>
    <w:rsid w:val="00D5308B"/>
    <w:rsid w:val="00D816B5"/>
    <w:rsid w:val="00D86C2A"/>
    <w:rsid w:val="00D96598"/>
    <w:rsid w:val="00DF2AA2"/>
    <w:rsid w:val="00E126F9"/>
    <w:rsid w:val="00EF6605"/>
    <w:rsid w:val="00F05C3C"/>
    <w:rsid w:val="00F17A83"/>
    <w:rsid w:val="00F46B98"/>
    <w:rsid w:val="00F510B7"/>
    <w:rsid w:val="00F65E36"/>
    <w:rsid w:val="00FC0C03"/>
    <w:rsid w:val="00FC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round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480"/>
      </w:tabs>
      <w:spacing w:before="220" w:after="40" w:line="220" w:lineRule="atLeast"/>
      <w:jc w:val="lef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28" w:wrap="notBeside" w:vAnchor="page" w:hAnchor="page" w:x="6121" w:y="1141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round"/>
    </w:pPr>
    <w:rPr>
      <w:b/>
      <w:spacing w:val="0"/>
    </w:rPr>
  </w:style>
  <w:style w:type="paragraph" w:customStyle="1" w:styleId="Address2">
    <w:name w:val="Address 2"/>
    <w:basedOn w:val="Normal"/>
    <w:pPr>
      <w:framePr w:w="2160" w:wrap="notBeside" w:vAnchor="page" w:hAnchor="page" w:x="8281" w:y="1141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Indent">
    <w:name w:val="Body Text Indent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round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480"/>
      </w:tabs>
      <w:spacing w:before="220" w:after="40" w:line="220" w:lineRule="atLeast"/>
      <w:jc w:val="lef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28" w:wrap="notBeside" w:vAnchor="page" w:hAnchor="page" w:x="6121" w:y="1141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round"/>
    </w:pPr>
    <w:rPr>
      <w:b/>
      <w:spacing w:val="0"/>
    </w:rPr>
  </w:style>
  <w:style w:type="paragraph" w:customStyle="1" w:styleId="Address2">
    <w:name w:val="Address 2"/>
    <w:basedOn w:val="Normal"/>
    <w:pPr>
      <w:framePr w:w="2160" w:wrap="notBeside" w:vAnchor="page" w:hAnchor="page" w:x="8281" w:y="1141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Indent">
    <w:name w:val="Body Text Indent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Other%20Documents\Profess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Resume.dot</Template>
  <TotalTime>108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Jay A. French</dc:creator>
  <cp:lastModifiedBy>Jay French</cp:lastModifiedBy>
  <cp:revision>26</cp:revision>
  <cp:lastPrinted>2016-09-30T01:44:00Z</cp:lastPrinted>
  <dcterms:created xsi:type="dcterms:W3CDTF">2015-05-17T03:46:00Z</dcterms:created>
  <dcterms:modified xsi:type="dcterms:W3CDTF">2016-09-30T01:45:00Z</dcterms:modified>
</cp:coreProperties>
</file>